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ABC5" w14:textId="77777777" w:rsidR="00814823" w:rsidRDefault="00814823" w:rsidP="00D87A9C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973FA97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04D56442" w14:textId="2C87941E" w:rsidR="00814823" w:rsidRPr="008F5585" w:rsidRDefault="00814823" w:rsidP="00D87A9C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2550F0" wp14:editId="54C9033E">
                      <wp:extent cx="7572375" cy="588092"/>
                      <wp:effectExtent l="0" t="0" r="0" b="254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2375" cy="5880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ED88B" w14:textId="1482EF1E" w:rsidR="0093769D" w:rsidRPr="000B78EF" w:rsidRDefault="000B78EF" w:rsidP="000B78EF">
                                  <w:pPr>
                                    <w:pStyle w:val="ReportTitle"/>
                                    <w:jc w:val="left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0B78EF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Applied Data Science Portfolio Milestone</w:t>
                                  </w:r>
                                  <w:r w:rsidRPr="000B78EF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 Learning Goals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2550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96.2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" filled="f" stroked="f">
                      <v:textbox>
                        <w:txbxContent>
                          <w:p w14:paraId="538ED88B" w14:textId="1482EF1E" w:rsidR="0093769D" w:rsidRPr="000B78EF" w:rsidRDefault="000B78EF" w:rsidP="000B78EF">
                            <w:pPr>
                              <w:pStyle w:val="ReportTitle"/>
                              <w:jc w:val="left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B78E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Applied Data Science Portfolio Milestone</w:t>
                            </w:r>
                            <w:r w:rsidRPr="000B78E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Learning Goals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E314F"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DB1ED5" wp14:editId="723AD194">
                      <wp:extent cx="3202305" cy="19050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      <w:pict w14:anchorId="55D9FF56">
                    <v:rect id="Rectangle 18" style="width:252.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Line" o:spid="_x0000_s1026" fillcolor="#cb400b [2415]" stroked="f" strokeweight="2.25pt" w14:anchorId="0961E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">
                      <w10:anchorlock/>
                    </v:rect>
                  </w:pict>
                </mc:Fallback>
              </mc:AlternateContent>
            </w:r>
          </w:p>
        </w:tc>
      </w:tr>
      <w:tr w:rsidR="00814823" w14:paraId="49C89CDE" w14:textId="77777777" w:rsidTr="00937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16138B0" w14:textId="77777777" w:rsidR="00814823" w:rsidRPr="005D120C" w:rsidRDefault="00814823" w:rsidP="00D87A9C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58712E0" wp14:editId="7AA8BB9D">
                      <wp:extent cx="3515096" cy="683812"/>
                      <wp:effectExtent l="0" t="0" r="0" b="2540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683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371505" w14:textId="4BE9D33C" w:rsidR="0093769D" w:rsidRPr="002A6D8B" w:rsidRDefault="0093769D" w:rsidP="00814823">
                                  <w:pPr>
                                    <w:pStyle w:val="Subtitle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8712E0" id="Text Box 25" o:spid="_x0000_s1027" type="#_x0000_t202" alt="Text box to enter subtitle" style="width:276.8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" filled="f" stroked="f">
                      <v:textbox>
                        <w:txbxContent>
                          <w:p w14:paraId="2D371505" w14:textId="4BE9D33C" w:rsidR="0093769D" w:rsidRPr="002A6D8B" w:rsidRDefault="0093769D" w:rsidP="00814823">
                            <w:pPr>
                              <w:pStyle w:val="Subtitle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F1D24F0" w14:textId="77777777" w:rsidTr="0093769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3036BDD3" w14:textId="77777777" w:rsidR="00814823" w:rsidRPr="005D120C" w:rsidRDefault="00814823" w:rsidP="00D87A9C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2D280546" wp14:editId="1F19EFD7">
                      <wp:extent cx="7134225" cy="1647825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4225" cy="164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57595086" w14:textId="0FD3484E" w:rsidR="00F14E4F" w:rsidRPr="00F14E4F" w:rsidRDefault="0003409C" w:rsidP="001C20BE">
                                      <w:pPr>
                                        <w:pStyle w:val="Subtitl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t>Name: Yodit Ayalew</w:t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  <w:t>NetID: yyayalew</w:t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  <w:t>SUID: 773636611</w:t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  <w:t>Email: yyayalew@syr.edu</w:t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  <w:t>Course: IST 782 Applied Data Science Portfolio Milestone</w:t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  <w:t>Repository: https://github.com/yoditayalew/ADS-Portfolio-Milestone.git</w:t>
                                      </w:r>
                                      <w:r w:rsidR="001C20BE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  <w:t>Winter 2022</w:t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03409C"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</w:p>
                                  </w:sdtContent>
                                </w:sdt>
                                <w:p w14:paraId="54CDE350" w14:textId="645977E4" w:rsidR="00CB1C31" w:rsidRPr="00CB1C31" w:rsidRDefault="00CB1C31" w:rsidP="00CB1C31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280546" id="Text Box 26" o:spid="_x0000_s1028" type="#_x0000_t202" alt="Text box to enter abstract" style="width:561.7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" filled="f" stroked="f">
                      <v:textbo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57595086" w14:textId="0FD3484E" w:rsidR="00F14E4F" w:rsidRPr="00F14E4F" w:rsidRDefault="0003409C" w:rsidP="001C20BE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3409C">
                                  <w:rPr>
                                    <w:color w:val="FFFFFF" w:themeColor="background1"/>
                                  </w:rPr>
                                  <w:t>Name: Yodit Ayalew</w:t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  <w:t>NetID: yyayalew</w:t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  <w:t>SUID: 773636611</w:t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  <w:t>Email: yyayalew@syr.edu</w:t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  <w:t>Course: IST 782 Applied Data Science Portfolio Milestone</w:t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  <w:t>Repository: https://github.com/yoditayalew/ADS-Portfolio-Milestone.git</w:t>
                                </w:r>
                                <w:r w:rsidR="001C20BE">
                                  <w:rPr>
                                    <w:color w:val="FFFFFF" w:themeColor="background1"/>
                                  </w:rPr>
                                  <w:br/>
                                  <w:t>Winter 2022</w:t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03409C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sdtContent>
                          </w:sdt>
                          <w:p w14:paraId="54CDE350" w14:textId="645977E4" w:rsidR="00CB1C31" w:rsidRPr="00CB1C31" w:rsidRDefault="00CB1C31" w:rsidP="00CB1C31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916E5C7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5C1EEA7F" w14:textId="77777777" w:rsidR="00814823" w:rsidRDefault="00814823" w:rsidP="00D87A9C"/>
        </w:tc>
      </w:tr>
    </w:tbl>
    <w:p w14:paraId="6E79BC63" w14:textId="77777777" w:rsidR="00C13B2F" w:rsidRDefault="00C13B2F" w:rsidP="00D87A9C">
      <w:pPr>
        <w:rPr>
          <w:sz w:val="24"/>
        </w:rPr>
      </w:pPr>
    </w:p>
    <w:p w14:paraId="464AF28B" w14:textId="77777777" w:rsidR="002918AE" w:rsidRDefault="002918AE" w:rsidP="00D87A9C">
      <w:pPr>
        <w:pStyle w:val="TOCTitle"/>
      </w:pPr>
    </w:p>
    <w:p w14:paraId="0A5E24E6" w14:textId="7FF4891B" w:rsidR="002918AE" w:rsidRDefault="002918AE" w:rsidP="00D87A9C">
      <w:pPr>
        <w:pStyle w:val="TOCTitle"/>
      </w:pPr>
    </w:p>
    <w:p w14:paraId="633CD1E9" w14:textId="072B896D" w:rsidR="00CB1C31" w:rsidRPr="000B78EF" w:rsidRDefault="000B78EF" w:rsidP="000B78EF">
      <w:pPr>
        <w:pStyle w:val="TOCTitle"/>
        <w:numPr>
          <w:ilvl w:val="0"/>
          <w:numId w:val="43"/>
        </w:numPr>
        <w:jc w:val="left"/>
        <w:rPr>
          <w:b w:val="0"/>
          <w:bCs/>
        </w:rPr>
      </w:pPr>
      <w:r w:rsidRPr="000B78EF">
        <w:rPr>
          <w:b w:val="0"/>
          <w:bCs/>
        </w:rPr>
        <w:t>Introduction</w:t>
      </w:r>
    </w:p>
    <w:p w14:paraId="2C43D545" w14:textId="02CD826D" w:rsidR="000B78EF" w:rsidRPr="000B78EF" w:rsidRDefault="000B78EF" w:rsidP="000B78EF">
      <w:pPr>
        <w:pStyle w:val="TOCTitle"/>
        <w:numPr>
          <w:ilvl w:val="0"/>
          <w:numId w:val="43"/>
        </w:numPr>
        <w:jc w:val="left"/>
        <w:rPr>
          <w:b w:val="0"/>
          <w:bCs/>
        </w:rPr>
      </w:pPr>
      <w:r w:rsidRPr="000B78EF">
        <w:rPr>
          <w:b w:val="0"/>
          <w:bCs/>
        </w:rPr>
        <w:t>Learning Objectives</w:t>
      </w:r>
    </w:p>
    <w:p w14:paraId="211137C3" w14:textId="713AE5DE" w:rsidR="000B78EF" w:rsidRPr="000B78EF" w:rsidRDefault="000B78EF" w:rsidP="0018514F">
      <w:pPr>
        <w:pStyle w:val="TOCTitle"/>
        <w:ind w:left="1440"/>
        <w:jc w:val="left"/>
        <w:rPr>
          <w:b w:val="0"/>
          <w:bCs/>
        </w:rPr>
      </w:pPr>
      <w:r w:rsidRPr="000B78EF">
        <w:rPr>
          <w:b w:val="0"/>
          <w:bCs/>
        </w:rPr>
        <w:t>2.1</w:t>
      </w:r>
      <w:r w:rsidR="00066D03">
        <w:rPr>
          <w:b w:val="0"/>
          <w:bCs/>
        </w:rPr>
        <w:t>.</w:t>
      </w:r>
      <w:r w:rsidRPr="000B78EF">
        <w:rPr>
          <w:b w:val="0"/>
          <w:bCs/>
        </w:rPr>
        <w:t xml:space="preserve"> </w:t>
      </w:r>
      <w:r w:rsidR="00066D03" w:rsidRPr="00066D03">
        <w:rPr>
          <w:b w:val="0"/>
          <w:bCs/>
          <w:color w:val="000000"/>
        </w:rPr>
        <w:t>Describe a broad overview of the major practice areas of data science</w:t>
      </w:r>
    </w:p>
    <w:p w14:paraId="65268ED3" w14:textId="4F563C78" w:rsidR="000B78EF" w:rsidRDefault="000B78EF" w:rsidP="0018514F">
      <w:pPr>
        <w:pStyle w:val="TOCTitle"/>
        <w:ind w:left="1440"/>
        <w:jc w:val="left"/>
        <w:rPr>
          <w:b w:val="0"/>
          <w:bCs/>
        </w:rPr>
      </w:pPr>
      <w:r w:rsidRPr="000B78EF">
        <w:rPr>
          <w:b w:val="0"/>
          <w:bCs/>
        </w:rPr>
        <w:t>2.2</w:t>
      </w:r>
      <w:r>
        <w:rPr>
          <w:b w:val="0"/>
          <w:bCs/>
        </w:rPr>
        <w:t xml:space="preserve"> Collect and Organize Data</w:t>
      </w:r>
    </w:p>
    <w:p w14:paraId="3A5AB211" w14:textId="2BF6EB7C" w:rsidR="000B78EF" w:rsidRDefault="000B78EF" w:rsidP="0018514F">
      <w:pPr>
        <w:pStyle w:val="TOCTitle"/>
        <w:ind w:left="1440"/>
        <w:jc w:val="left"/>
        <w:rPr>
          <w:b w:val="0"/>
          <w:bCs/>
        </w:rPr>
      </w:pPr>
      <w:r>
        <w:rPr>
          <w:b w:val="0"/>
          <w:bCs/>
        </w:rPr>
        <w:t xml:space="preserve">2.3 </w:t>
      </w:r>
      <w:r w:rsidR="00066D03" w:rsidRPr="00066D03">
        <w:rPr>
          <w:b w:val="0"/>
          <w:bCs/>
          <w:color w:val="000000"/>
        </w:rPr>
        <w:t>Identify patterns in data via visualization, statistical analysis, and data mining</w:t>
      </w:r>
    </w:p>
    <w:p w14:paraId="6823CD91" w14:textId="761CE32E" w:rsidR="000B78EF" w:rsidRPr="00066D03" w:rsidRDefault="000B78EF" w:rsidP="0018514F">
      <w:pPr>
        <w:pStyle w:val="TOCTitle"/>
        <w:ind w:left="1440"/>
        <w:jc w:val="left"/>
        <w:rPr>
          <w:b w:val="0"/>
          <w:bCs/>
        </w:rPr>
      </w:pPr>
      <w:r>
        <w:rPr>
          <w:b w:val="0"/>
          <w:bCs/>
        </w:rPr>
        <w:t xml:space="preserve">2.4 </w:t>
      </w:r>
      <w:r w:rsidR="00066D03" w:rsidRPr="00066D03">
        <w:rPr>
          <w:b w:val="0"/>
          <w:bCs/>
          <w:color w:val="000000"/>
        </w:rPr>
        <w:t>Develop alternative strategies based on the data</w:t>
      </w:r>
    </w:p>
    <w:p w14:paraId="38AF3C5C" w14:textId="0DEB8C5D" w:rsidR="000B78EF" w:rsidRPr="00066D03" w:rsidRDefault="000B78EF" w:rsidP="0018514F">
      <w:pPr>
        <w:pStyle w:val="TOCTitle"/>
        <w:ind w:left="1440"/>
        <w:jc w:val="left"/>
        <w:rPr>
          <w:b w:val="0"/>
          <w:bCs/>
        </w:rPr>
      </w:pPr>
      <w:r w:rsidRPr="00066D03">
        <w:rPr>
          <w:b w:val="0"/>
          <w:bCs/>
        </w:rPr>
        <w:t xml:space="preserve">2.5 </w:t>
      </w:r>
      <w:r w:rsidR="00066D03" w:rsidRPr="00066D03">
        <w:rPr>
          <w:b w:val="0"/>
          <w:bCs/>
          <w:color w:val="000000"/>
        </w:rPr>
        <w:t xml:space="preserve">Develop a plan of action to implement the business decisions derived from </w:t>
      </w:r>
      <w:r w:rsidR="00066D03">
        <w:rPr>
          <w:b w:val="0"/>
          <w:bCs/>
          <w:color w:val="000000"/>
        </w:rPr>
        <w:t xml:space="preserve">  </w:t>
      </w:r>
      <w:r w:rsidR="00066D03" w:rsidRPr="00066D03">
        <w:rPr>
          <w:b w:val="0"/>
          <w:bCs/>
          <w:color w:val="000000"/>
        </w:rPr>
        <w:t>the analyses</w:t>
      </w:r>
    </w:p>
    <w:p w14:paraId="0C17E4FD" w14:textId="59B899D5" w:rsidR="00066D03" w:rsidRPr="00066D03" w:rsidRDefault="00066D03" w:rsidP="0018514F">
      <w:pPr>
        <w:pStyle w:val="TOCTitle"/>
        <w:ind w:left="1440"/>
        <w:jc w:val="left"/>
        <w:rPr>
          <w:b w:val="0"/>
          <w:bCs/>
          <w:color w:val="000000"/>
        </w:rPr>
      </w:pPr>
      <w:r w:rsidRPr="00066D03">
        <w:rPr>
          <w:b w:val="0"/>
          <w:bCs/>
        </w:rPr>
        <w:t xml:space="preserve">2.6 </w:t>
      </w:r>
      <w:r w:rsidRPr="00066D03">
        <w:rPr>
          <w:b w:val="0"/>
          <w:bCs/>
          <w:color w:val="000000"/>
        </w:rPr>
        <w:t>Demonstrate communication skills regarding data and its analysis for managers, IT professionals, programmers, statisticians, and other relevant professionals in their organization</w:t>
      </w:r>
    </w:p>
    <w:p w14:paraId="19F26A55" w14:textId="190B613F" w:rsidR="00066D03" w:rsidRPr="00066D03" w:rsidRDefault="00066D03" w:rsidP="0018514F">
      <w:pPr>
        <w:pStyle w:val="TOCTitle"/>
        <w:ind w:left="1440"/>
        <w:jc w:val="left"/>
        <w:rPr>
          <w:b w:val="0"/>
          <w:bCs/>
        </w:rPr>
      </w:pPr>
      <w:r w:rsidRPr="00066D03">
        <w:rPr>
          <w:b w:val="0"/>
          <w:bCs/>
        </w:rPr>
        <w:t xml:space="preserve">2.7 </w:t>
      </w:r>
      <w:r w:rsidRPr="00066D03">
        <w:rPr>
          <w:b w:val="0"/>
          <w:bCs/>
          <w:color w:val="000000"/>
        </w:rPr>
        <w:t>Synthesize the ethical dimensions of data science practice</w:t>
      </w:r>
    </w:p>
    <w:p w14:paraId="074ACB83" w14:textId="77777777" w:rsidR="000B78EF" w:rsidRDefault="000B78EF" w:rsidP="000B78EF">
      <w:pPr>
        <w:pStyle w:val="TOCTitle"/>
        <w:ind w:left="720"/>
        <w:jc w:val="left"/>
      </w:pPr>
    </w:p>
    <w:p w14:paraId="51FD7064" w14:textId="4C5C71E6" w:rsidR="000B78EF" w:rsidRDefault="00066D03" w:rsidP="000B78EF">
      <w:pPr>
        <w:pStyle w:val="TOCTitle"/>
        <w:numPr>
          <w:ilvl w:val="0"/>
          <w:numId w:val="43"/>
        </w:numPr>
        <w:jc w:val="left"/>
        <w:rPr>
          <w:b w:val="0"/>
          <w:bCs/>
        </w:rPr>
      </w:pPr>
      <w:r w:rsidRPr="00066D03">
        <w:rPr>
          <w:b w:val="0"/>
          <w:bCs/>
        </w:rPr>
        <w:t>Conclusion</w:t>
      </w:r>
    </w:p>
    <w:p w14:paraId="118A6777" w14:textId="5AD2219C" w:rsidR="00066D03" w:rsidRDefault="00066D03" w:rsidP="000B78EF">
      <w:pPr>
        <w:pStyle w:val="TOCTitle"/>
        <w:numPr>
          <w:ilvl w:val="0"/>
          <w:numId w:val="43"/>
        </w:numPr>
        <w:jc w:val="left"/>
        <w:rPr>
          <w:b w:val="0"/>
          <w:bCs/>
        </w:rPr>
      </w:pPr>
      <w:r>
        <w:rPr>
          <w:b w:val="0"/>
          <w:bCs/>
        </w:rPr>
        <w:t xml:space="preserve">Applied Data Science Courses Included in the </w:t>
      </w:r>
      <w:r w:rsidR="0018514F">
        <w:rPr>
          <w:b w:val="0"/>
          <w:bCs/>
        </w:rPr>
        <w:t>Portfolio</w:t>
      </w:r>
    </w:p>
    <w:p w14:paraId="1C008152" w14:textId="23D4ACBD" w:rsidR="0018514F" w:rsidRPr="00066D03" w:rsidRDefault="0018514F" w:rsidP="0018514F">
      <w:pPr>
        <w:pStyle w:val="TOCTitle"/>
        <w:ind w:left="1440"/>
        <w:jc w:val="left"/>
        <w:rPr>
          <w:b w:val="0"/>
          <w:bCs/>
        </w:rPr>
      </w:pPr>
      <w:r>
        <w:rPr>
          <w:b w:val="0"/>
          <w:bCs/>
        </w:rPr>
        <w:t xml:space="preserve">4.1 </w:t>
      </w:r>
    </w:p>
    <w:sectPr w:rsidR="0018514F" w:rsidRPr="00066D0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5C95" w14:textId="77777777" w:rsidR="00A20665" w:rsidRDefault="00A20665">
      <w:pPr>
        <w:spacing w:after="0"/>
      </w:pPr>
      <w:r>
        <w:separator/>
      </w:r>
    </w:p>
  </w:endnote>
  <w:endnote w:type="continuationSeparator" w:id="0">
    <w:p w14:paraId="05B92A1E" w14:textId="77777777" w:rsidR="00A20665" w:rsidRDefault="00A20665">
      <w:pPr>
        <w:spacing w:after="0"/>
      </w:pPr>
      <w:r>
        <w:continuationSeparator/>
      </w:r>
    </w:p>
  </w:endnote>
  <w:endnote w:type="continuationNotice" w:id="1">
    <w:p w14:paraId="066995B5" w14:textId="77777777" w:rsidR="00A20665" w:rsidRDefault="00A2066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E884" w14:textId="77777777" w:rsidR="0093769D" w:rsidRDefault="0093769D">
    <w:pPr>
      <w:jc w:val="right"/>
    </w:pPr>
  </w:p>
  <w:p w14:paraId="3C9FE9DE" w14:textId="77777777" w:rsidR="0093769D" w:rsidRDefault="0093769D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272063" w:themeColor="accent3"/>
      </w:rPr>
      <w:t>□</w:t>
    </w:r>
  </w:p>
  <w:p w14:paraId="5DDBC24A" w14:textId="77777777" w:rsidR="0093769D" w:rsidRDefault="009376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175084"/>
      <w:docPartObj>
        <w:docPartGallery w:val="Page Numbers (Bottom of Page)"/>
        <w:docPartUnique/>
      </w:docPartObj>
    </w:sdtPr>
    <w:sdtEndPr/>
    <w:sdtContent>
      <w:p w14:paraId="2D90B4C5" w14:textId="77777777" w:rsidR="0093769D" w:rsidRDefault="009376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373B1CD" w14:textId="77777777" w:rsidR="0093769D" w:rsidRDefault="0093769D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FAE3" w14:textId="77777777" w:rsidR="0093769D" w:rsidRDefault="0093769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BF084FA" wp14:editId="352A5B70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257F0F03">
            <v:group id="Group 17" style="position:absolute;margin-left:-70.5pt;margin-top:-165.9pt;width:321.8pt;height:267.1pt;z-index:251658241" alt="Multi-colored hexagons" coordsize="40887,33935" o:spid="_x0000_s1026" w14:anchorId="014548F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c 22" style="position:absolute;top:1900;width:27717;height:32035;visibility:visible;mso-wrap-style:square" alt="Hexagon 2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">
                <v:imagedata o:title="Hexagon 2" r:id="rId7"/>
              </v:shape>
              <v:shape id="Graphic 29" style="position:absolute;left:21375;width:16478;height:19050;visibility:visible;mso-wrap-style:square" alt="Hexagon 3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">
                <v:imagedata o:title="Hexagon 3" r:id="rId8"/>
              </v:shape>
              <v:shape id="Graphic 30" style="position:absolute;left:25056;top:593;width:15831;height:18326;visibility:visible;mso-wrap-style:square" alt="Hexagon 1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">
                <v:imagedata o:title="Hexagon 1" r:id="rId9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2" behindDoc="0" locked="0" layoutInCell="1" allowOverlap="1" wp14:anchorId="3502B1C1" wp14:editId="4369F954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7D8F" w14:textId="77777777" w:rsidR="00A20665" w:rsidRDefault="00A20665">
      <w:pPr>
        <w:spacing w:after="0"/>
      </w:pPr>
      <w:r>
        <w:separator/>
      </w:r>
    </w:p>
  </w:footnote>
  <w:footnote w:type="continuationSeparator" w:id="0">
    <w:p w14:paraId="612C9803" w14:textId="77777777" w:rsidR="00A20665" w:rsidRDefault="00A20665">
      <w:pPr>
        <w:spacing w:after="0"/>
      </w:pPr>
      <w:r>
        <w:continuationSeparator/>
      </w:r>
    </w:p>
  </w:footnote>
  <w:footnote w:type="continuationNotice" w:id="1">
    <w:p w14:paraId="09E1609E" w14:textId="77777777" w:rsidR="00A20665" w:rsidRDefault="00A2066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96BF" w14:textId="4D7C9D4E" w:rsidR="00F14E4F" w:rsidRPr="00F14E4F" w:rsidRDefault="00F14E4F" w:rsidP="00F14E4F">
    <w:pPr>
      <w:pStyle w:val="ReportTitle"/>
      <w:rPr>
        <w:b/>
        <w:sz w:val="32"/>
        <w:szCs w:val="32"/>
      </w:rPr>
    </w:pPr>
    <w:r w:rsidRPr="00F14E4F">
      <w:rPr>
        <w:b/>
        <w:sz w:val="32"/>
        <w:szCs w:val="32"/>
      </w:rPr>
      <w:t xml:space="preserve">Applied Data Science Portfolio </w:t>
    </w:r>
    <w:r w:rsidRPr="00F14E4F">
      <w:rPr>
        <w:b/>
        <w:sz w:val="32"/>
        <w:szCs w:val="32"/>
      </w:rPr>
      <w:t>…Version 1</w:t>
    </w:r>
  </w:p>
  <w:p w14:paraId="7F59C3A1" w14:textId="77777777" w:rsidR="0093769D" w:rsidRPr="005D120C" w:rsidRDefault="00A20665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>
          <w:docPart w:val="F68E93EFC6344B9EBDF83401D1536C70"/>
        </w:placeholder>
        <w:temporary/>
        <w:showingPlcHdr/>
        <w15:appearance w15:val="hidden"/>
      </w:sdtPr>
      <w:sdtEndPr/>
      <w:sdtContent>
        <w:r w:rsidR="0093769D" w:rsidRPr="001B0F06">
          <w:rPr>
            <w:rFonts w:ascii="Symbol" w:eastAsia="Symbol" w:hAnsi="Symbol" w:cs="Symbol"/>
            <w:color w:val="CB400B" w:themeColor="text2" w:themeShade="BF"/>
          </w:rPr>
          <w:t>·</w:t>
        </w:r>
        <w:r w:rsidR="0093769D" w:rsidRPr="001B0F06">
          <w:rPr>
            <w:color w:val="CB400B" w:themeColor="text2" w:themeShade="BF"/>
          </w:rPr>
          <w:t xml:space="preserve"> </w:t>
        </w:r>
        <w:r w:rsidR="0093769D" w:rsidRPr="001B0F06">
          <w:rPr>
            <w:rFonts w:ascii="Symbol" w:eastAsia="Symbol" w:hAnsi="Symbol" w:cs="Symbol"/>
            <w:color w:val="CB400B" w:themeColor="text2" w:themeShade="BF"/>
          </w:rPr>
          <w:t>·</w:t>
        </w:r>
        <w:r w:rsidR="0093769D" w:rsidRPr="001B0F06">
          <w:rPr>
            <w:color w:val="CB400B" w:themeColor="text2" w:themeShade="BF"/>
          </w:rPr>
          <w:t xml:space="preserve"> </w:t>
        </w:r>
        <w:r w:rsidR="0093769D" w:rsidRPr="001B0F06">
          <w:rPr>
            <w:rFonts w:ascii="Symbol" w:eastAsia="Symbol" w:hAnsi="Symbol" w:cs="Symbol"/>
            <w:color w:val="CB400B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D3A" w14:textId="77777777" w:rsidR="0093769D" w:rsidRDefault="0093769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5B6FF3" wp14:editId="7EE2C019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16A5483A">
            <v:group id="Group 2" style="position:absolute;margin-left:324.7pt;margin-top:-149.8pt;width:343.45pt;height:376.55pt;z-index:251658240;mso-position-horizontal-relative:page;mso-position-vertical-relative:page;mso-width-relative:margin;mso-height-relative:margin" alt="Multi-colored hexagons" coordsize="43631,47788" o:spid="_x0000_s1026" w14:anchorId="2068F5D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c 3" style="position:absolute;left:8312;width:35319;height:40881;visibility:visible;mso-wrap-style:square" alt="Hexagon 4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">
                <v:imagedata o:title="Hexagon 4" r:id="rId9"/>
              </v:shape>
              <v:shape id="Graphic 4" style="position:absolute;left:3206;top:10806;width:27718;height:32036;visibility:visible;mso-wrap-style:square" alt="Hexagon 2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">
                <v:imagedata o:title="Hexagon 2" r:id="rId10"/>
              </v:shape>
              <v:shape id="Graphic 5" style="position:absolute;top:22563;width:15830;height:18326;visibility:visible;mso-wrap-style:square" alt="Hexagon 1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">
                <v:imagedata o:title="Hexagon 1" r:id="rId11"/>
              </v:shape>
              <v:shape id="Graphic 6" style="position:absolute;left:22800;top:28738;width:16478;height:19050;visibility:visible;mso-wrap-style:square" alt="Hexagon 3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">
                <v:imagedata o:title="Hexagon 3" r:id="rId1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58A"/>
    <w:multiLevelType w:val="hybridMultilevel"/>
    <w:tmpl w:val="1930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B0A69"/>
    <w:multiLevelType w:val="multilevel"/>
    <w:tmpl w:val="2F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53F8"/>
    <w:multiLevelType w:val="hybridMultilevel"/>
    <w:tmpl w:val="2264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E6871"/>
    <w:multiLevelType w:val="hybridMultilevel"/>
    <w:tmpl w:val="0C6002AC"/>
    <w:lvl w:ilvl="0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4" w15:restartNumberingAfterBreak="0">
    <w:nsid w:val="078C3F01"/>
    <w:multiLevelType w:val="hybridMultilevel"/>
    <w:tmpl w:val="A2701E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DC0796"/>
    <w:multiLevelType w:val="multilevel"/>
    <w:tmpl w:val="7CF4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66C57"/>
    <w:multiLevelType w:val="hybridMultilevel"/>
    <w:tmpl w:val="444C6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F40CC"/>
    <w:multiLevelType w:val="hybridMultilevel"/>
    <w:tmpl w:val="238AA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A60AC3"/>
    <w:multiLevelType w:val="hybridMultilevel"/>
    <w:tmpl w:val="C7D83D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A1505"/>
    <w:multiLevelType w:val="hybridMultilevel"/>
    <w:tmpl w:val="AE7A1FCA"/>
    <w:lvl w:ilvl="0" w:tplc="386835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48296E"/>
    <w:multiLevelType w:val="hybridMultilevel"/>
    <w:tmpl w:val="17FA4B68"/>
    <w:lvl w:ilvl="0" w:tplc="0409000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abstractNum w:abstractNumId="11" w15:restartNumberingAfterBreak="0">
    <w:nsid w:val="1B7F0019"/>
    <w:multiLevelType w:val="hybridMultilevel"/>
    <w:tmpl w:val="20001BE2"/>
    <w:lvl w:ilvl="0" w:tplc="EC0C37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169D8"/>
    <w:multiLevelType w:val="hybridMultilevel"/>
    <w:tmpl w:val="1D6E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F3D8D"/>
    <w:multiLevelType w:val="hybridMultilevel"/>
    <w:tmpl w:val="6CAA4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1B0DE7"/>
    <w:multiLevelType w:val="hybridMultilevel"/>
    <w:tmpl w:val="5B48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94A95"/>
    <w:multiLevelType w:val="hybridMultilevel"/>
    <w:tmpl w:val="D15C4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6B7777"/>
    <w:multiLevelType w:val="multilevel"/>
    <w:tmpl w:val="E1E2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D61DEE"/>
    <w:multiLevelType w:val="hybridMultilevel"/>
    <w:tmpl w:val="DF4A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90542"/>
    <w:multiLevelType w:val="multilevel"/>
    <w:tmpl w:val="1B14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B6AB9"/>
    <w:multiLevelType w:val="hybridMultilevel"/>
    <w:tmpl w:val="33465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860A8"/>
    <w:multiLevelType w:val="hybridMultilevel"/>
    <w:tmpl w:val="9CE45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6A5C15"/>
    <w:multiLevelType w:val="hybridMultilevel"/>
    <w:tmpl w:val="D84C67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B777310"/>
    <w:multiLevelType w:val="hybridMultilevel"/>
    <w:tmpl w:val="3FAE8952"/>
    <w:lvl w:ilvl="0" w:tplc="C210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909B0"/>
    <w:multiLevelType w:val="hybridMultilevel"/>
    <w:tmpl w:val="AA7E1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F2281C"/>
    <w:multiLevelType w:val="hybridMultilevel"/>
    <w:tmpl w:val="7E52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471C9"/>
    <w:multiLevelType w:val="multilevel"/>
    <w:tmpl w:val="1B14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11D9A"/>
    <w:multiLevelType w:val="hybridMultilevel"/>
    <w:tmpl w:val="910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B296F"/>
    <w:multiLevelType w:val="multilevel"/>
    <w:tmpl w:val="78D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6620B"/>
    <w:multiLevelType w:val="hybridMultilevel"/>
    <w:tmpl w:val="3CA25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4C1751"/>
    <w:multiLevelType w:val="hybridMultilevel"/>
    <w:tmpl w:val="C9CE95D4"/>
    <w:lvl w:ilvl="0" w:tplc="BB761A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DC2E77"/>
    <w:multiLevelType w:val="hybridMultilevel"/>
    <w:tmpl w:val="769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F3D54"/>
    <w:multiLevelType w:val="hybridMultilevel"/>
    <w:tmpl w:val="E346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0FC2"/>
    <w:multiLevelType w:val="hybridMultilevel"/>
    <w:tmpl w:val="0AF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D6FDB"/>
    <w:multiLevelType w:val="hybridMultilevel"/>
    <w:tmpl w:val="0DE6A562"/>
    <w:lvl w:ilvl="0" w:tplc="04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34" w15:restartNumberingAfterBreak="0">
    <w:nsid w:val="587B345B"/>
    <w:multiLevelType w:val="hybridMultilevel"/>
    <w:tmpl w:val="80E6694E"/>
    <w:lvl w:ilvl="0" w:tplc="04090003">
      <w:start w:val="1"/>
      <w:numFmt w:val="bullet"/>
      <w:lvlText w:val="o"/>
      <w:lvlJc w:val="left"/>
      <w:pPr>
        <w:ind w:left="101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5" w15:restartNumberingAfterBreak="0">
    <w:nsid w:val="5B080495"/>
    <w:multiLevelType w:val="hybridMultilevel"/>
    <w:tmpl w:val="B56EBDE6"/>
    <w:lvl w:ilvl="0" w:tplc="515231D2">
      <w:start w:val="1"/>
      <w:numFmt w:val="upperRoman"/>
      <w:lvlText w:val="%1."/>
      <w:lvlJc w:val="left"/>
      <w:pPr>
        <w:ind w:left="2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6" w15:restartNumberingAfterBreak="0">
    <w:nsid w:val="61AD0200"/>
    <w:multiLevelType w:val="hybridMultilevel"/>
    <w:tmpl w:val="40743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4E4ABD"/>
    <w:multiLevelType w:val="hybridMultilevel"/>
    <w:tmpl w:val="F08C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BA11E9"/>
    <w:multiLevelType w:val="hybridMultilevel"/>
    <w:tmpl w:val="8E70D3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483412"/>
    <w:multiLevelType w:val="hybridMultilevel"/>
    <w:tmpl w:val="28C8CAA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66563182"/>
    <w:multiLevelType w:val="hybridMultilevel"/>
    <w:tmpl w:val="1E5A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23F06"/>
    <w:multiLevelType w:val="hybridMultilevel"/>
    <w:tmpl w:val="A878762A"/>
    <w:lvl w:ilvl="0" w:tplc="8742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5A3735"/>
    <w:multiLevelType w:val="hybridMultilevel"/>
    <w:tmpl w:val="B92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25777"/>
    <w:multiLevelType w:val="hybridMultilevel"/>
    <w:tmpl w:val="7F3A3D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B467D8"/>
    <w:multiLevelType w:val="multilevel"/>
    <w:tmpl w:val="2DA2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6"/>
  </w:num>
  <w:num w:numId="3">
    <w:abstractNumId w:val="1"/>
  </w:num>
  <w:num w:numId="4">
    <w:abstractNumId w:val="42"/>
  </w:num>
  <w:num w:numId="5">
    <w:abstractNumId w:val="23"/>
  </w:num>
  <w:num w:numId="6">
    <w:abstractNumId w:val="7"/>
  </w:num>
  <w:num w:numId="7">
    <w:abstractNumId w:val="26"/>
  </w:num>
  <w:num w:numId="8">
    <w:abstractNumId w:val="37"/>
  </w:num>
  <w:num w:numId="9">
    <w:abstractNumId w:val="28"/>
  </w:num>
  <w:num w:numId="10">
    <w:abstractNumId w:val="24"/>
  </w:num>
  <w:num w:numId="11">
    <w:abstractNumId w:val="9"/>
  </w:num>
  <w:num w:numId="12">
    <w:abstractNumId w:val="38"/>
  </w:num>
  <w:num w:numId="13">
    <w:abstractNumId w:val="4"/>
  </w:num>
  <w:num w:numId="14">
    <w:abstractNumId w:val="29"/>
  </w:num>
  <w:num w:numId="15">
    <w:abstractNumId w:val="43"/>
  </w:num>
  <w:num w:numId="16">
    <w:abstractNumId w:val="6"/>
  </w:num>
  <w:num w:numId="17">
    <w:abstractNumId w:val="8"/>
  </w:num>
  <w:num w:numId="18">
    <w:abstractNumId w:val="41"/>
  </w:num>
  <w:num w:numId="19">
    <w:abstractNumId w:val="35"/>
  </w:num>
  <w:num w:numId="20">
    <w:abstractNumId w:val="33"/>
  </w:num>
  <w:num w:numId="21">
    <w:abstractNumId w:val="3"/>
  </w:num>
  <w:num w:numId="22">
    <w:abstractNumId w:val="21"/>
  </w:num>
  <w:num w:numId="23">
    <w:abstractNumId w:val="10"/>
  </w:num>
  <w:num w:numId="24">
    <w:abstractNumId w:val="39"/>
  </w:num>
  <w:num w:numId="25">
    <w:abstractNumId w:val="30"/>
  </w:num>
  <w:num w:numId="26">
    <w:abstractNumId w:val="32"/>
  </w:num>
  <w:num w:numId="27">
    <w:abstractNumId w:val="34"/>
  </w:num>
  <w:num w:numId="28">
    <w:abstractNumId w:val="17"/>
  </w:num>
  <w:num w:numId="29">
    <w:abstractNumId w:val="12"/>
  </w:num>
  <w:num w:numId="30">
    <w:abstractNumId w:val="14"/>
  </w:num>
  <w:num w:numId="31">
    <w:abstractNumId w:val="25"/>
  </w:num>
  <w:num w:numId="32">
    <w:abstractNumId w:val="18"/>
  </w:num>
  <w:num w:numId="33">
    <w:abstractNumId w:val="31"/>
  </w:num>
  <w:num w:numId="34">
    <w:abstractNumId w:val="40"/>
  </w:num>
  <w:num w:numId="35">
    <w:abstractNumId w:val="22"/>
  </w:num>
  <w:num w:numId="36">
    <w:abstractNumId w:val="20"/>
  </w:num>
  <w:num w:numId="37">
    <w:abstractNumId w:val="36"/>
  </w:num>
  <w:num w:numId="38">
    <w:abstractNumId w:val="0"/>
  </w:num>
  <w:num w:numId="39">
    <w:abstractNumId w:val="2"/>
  </w:num>
  <w:num w:numId="40">
    <w:abstractNumId w:val="44"/>
  </w:num>
  <w:num w:numId="41">
    <w:abstractNumId w:val="5"/>
  </w:num>
  <w:num w:numId="42">
    <w:abstractNumId w:val="19"/>
  </w:num>
  <w:num w:numId="43">
    <w:abstractNumId w:val="11"/>
  </w:num>
  <w:num w:numId="44">
    <w:abstractNumId w:val="15"/>
  </w:num>
  <w:num w:numId="45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28"/>
    <w:rsid w:val="00001072"/>
    <w:rsid w:val="0000410F"/>
    <w:rsid w:val="00004B0D"/>
    <w:rsid w:val="00011708"/>
    <w:rsid w:val="00011BA7"/>
    <w:rsid w:val="00014C86"/>
    <w:rsid w:val="00015DB8"/>
    <w:rsid w:val="00015EFD"/>
    <w:rsid w:val="00016B4B"/>
    <w:rsid w:val="00020897"/>
    <w:rsid w:val="000219F9"/>
    <w:rsid w:val="0002555A"/>
    <w:rsid w:val="00027817"/>
    <w:rsid w:val="000318C1"/>
    <w:rsid w:val="0003409C"/>
    <w:rsid w:val="00034D2D"/>
    <w:rsid w:val="00036F21"/>
    <w:rsid w:val="00042D98"/>
    <w:rsid w:val="0004320E"/>
    <w:rsid w:val="00045BDB"/>
    <w:rsid w:val="00060C9B"/>
    <w:rsid w:val="00066234"/>
    <w:rsid w:val="00066D03"/>
    <w:rsid w:val="00070B4F"/>
    <w:rsid w:val="000731C6"/>
    <w:rsid w:val="0007413D"/>
    <w:rsid w:val="0007753A"/>
    <w:rsid w:val="000775E6"/>
    <w:rsid w:val="0008612A"/>
    <w:rsid w:val="00090C87"/>
    <w:rsid w:val="00094803"/>
    <w:rsid w:val="00095132"/>
    <w:rsid w:val="000A0B6C"/>
    <w:rsid w:val="000A0B8E"/>
    <w:rsid w:val="000A1E36"/>
    <w:rsid w:val="000A4C4B"/>
    <w:rsid w:val="000B09F4"/>
    <w:rsid w:val="000B3FE8"/>
    <w:rsid w:val="000B78EF"/>
    <w:rsid w:val="000C6764"/>
    <w:rsid w:val="000D2379"/>
    <w:rsid w:val="000D35FC"/>
    <w:rsid w:val="000D6A12"/>
    <w:rsid w:val="000E5359"/>
    <w:rsid w:val="000E781B"/>
    <w:rsid w:val="000F3D88"/>
    <w:rsid w:val="00107CAA"/>
    <w:rsid w:val="001123B7"/>
    <w:rsid w:val="001134DF"/>
    <w:rsid w:val="00115B00"/>
    <w:rsid w:val="00116E39"/>
    <w:rsid w:val="00124A53"/>
    <w:rsid w:val="00124FAD"/>
    <w:rsid w:val="00132748"/>
    <w:rsid w:val="00136B0B"/>
    <w:rsid w:val="00140DAD"/>
    <w:rsid w:val="00144C8E"/>
    <w:rsid w:val="0015179D"/>
    <w:rsid w:val="00155D02"/>
    <w:rsid w:val="00161C20"/>
    <w:rsid w:val="00165B59"/>
    <w:rsid w:val="001668BA"/>
    <w:rsid w:val="00167E0D"/>
    <w:rsid w:val="00172D10"/>
    <w:rsid w:val="00172F6E"/>
    <w:rsid w:val="00173145"/>
    <w:rsid w:val="00174403"/>
    <w:rsid w:val="001769F2"/>
    <w:rsid w:val="00180E11"/>
    <w:rsid w:val="00183927"/>
    <w:rsid w:val="0018514F"/>
    <w:rsid w:val="001869C4"/>
    <w:rsid w:val="00192CB7"/>
    <w:rsid w:val="00194F61"/>
    <w:rsid w:val="00195706"/>
    <w:rsid w:val="001A2155"/>
    <w:rsid w:val="001A5F3C"/>
    <w:rsid w:val="001A5F52"/>
    <w:rsid w:val="001B0F06"/>
    <w:rsid w:val="001B4838"/>
    <w:rsid w:val="001C0F09"/>
    <w:rsid w:val="001C20BE"/>
    <w:rsid w:val="001C286A"/>
    <w:rsid w:val="001C5F5C"/>
    <w:rsid w:val="001C62C8"/>
    <w:rsid w:val="001C6457"/>
    <w:rsid w:val="001D664C"/>
    <w:rsid w:val="001D74FA"/>
    <w:rsid w:val="001E27A8"/>
    <w:rsid w:val="001E78CC"/>
    <w:rsid w:val="001F3D21"/>
    <w:rsid w:val="001F40CD"/>
    <w:rsid w:val="00201C27"/>
    <w:rsid w:val="00202812"/>
    <w:rsid w:val="002029AF"/>
    <w:rsid w:val="002035EF"/>
    <w:rsid w:val="002036E1"/>
    <w:rsid w:val="0020592A"/>
    <w:rsid w:val="00205F2A"/>
    <w:rsid w:val="00211ADF"/>
    <w:rsid w:val="00214820"/>
    <w:rsid w:val="00214949"/>
    <w:rsid w:val="002157C9"/>
    <w:rsid w:val="0021619C"/>
    <w:rsid w:val="002204E6"/>
    <w:rsid w:val="00223654"/>
    <w:rsid w:val="00227EC8"/>
    <w:rsid w:val="00232510"/>
    <w:rsid w:val="002328DE"/>
    <w:rsid w:val="00236F3B"/>
    <w:rsid w:val="0024003E"/>
    <w:rsid w:val="00246852"/>
    <w:rsid w:val="002503DE"/>
    <w:rsid w:val="0025406B"/>
    <w:rsid w:val="002541BB"/>
    <w:rsid w:val="0026016C"/>
    <w:rsid w:val="0026090E"/>
    <w:rsid w:val="00260E5B"/>
    <w:rsid w:val="00270A19"/>
    <w:rsid w:val="0027465F"/>
    <w:rsid w:val="002765EF"/>
    <w:rsid w:val="00277154"/>
    <w:rsid w:val="0027785B"/>
    <w:rsid w:val="002826FB"/>
    <w:rsid w:val="00282FB2"/>
    <w:rsid w:val="0028537A"/>
    <w:rsid w:val="00286853"/>
    <w:rsid w:val="002918AE"/>
    <w:rsid w:val="002A2E02"/>
    <w:rsid w:val="002A615D"/>
    <w:rsid w:val="002A6D8B"/>
    <w:rsid w:val="002B3D23"/>
    <w:rsid w:val="002B6B5B"/>
    <w:rsid w:val="002C036C"/>
    <w:rsid w:val="002C1B15"/>
    <w:rsid w:val="002C282B"/>
    <w:rsid w:val="002C4DEB"/>
    <w:rsid w:val="002C5A60"/>
    <w:rsid w:val="002D243B"/>
    <w:rsid w:val="002E20F4"/>
    <w:rsid w:val="002E61C5"/>
    <w:rsid w:val="002E7BC8"/>
    <w:rsid w:val="002F7B2D"/>
    <w:rsid w:val="00300841"/>
    <w:rsid w:val="00302079"/>
    <w:rsid w:val="00302691"/>
    <w:rsid w:val="003038B2"/>
    <w:rsid w:val="00304539"/>
    <w:rsid w:val="0031148B"/>
    <w:rsid w:val="00314231"/>
    <w:rsid w:val="00317C44"/>
    <w:rsid w:val="00320A3B"/>
    <w:rsid w:val="003226AE"/>
    <w:rsid w:val="003235D3"/>
    <w:rsid w:val="003348B5"/>
    <w:rsid w:val="00334EA6"/>
    <w:rsid w:val="00344F5B"/>
    <w:rsid w:val="00346E53"/>
    <w:rsid w:val="0034766D"/>
    <w:rsid w:val="0035713E"/>
    <w:rsid w:val="00364944"/>
    <w:rsid w:val="003675CD"/>
    <w:rsid w:val="003709DC"/>
    <w:rsid w:val="00371469"/>
    <w:rsid w:val="00374C02"/>
    <w:rsid w:val="003754FA"/>
    <w:rsid w:val="00376599"/>
    <w:rsid w:val="00376A1E"/>
    <w:rsid w:val="0038009F"/>
    <w:rsid w:val="0038048C"/>
    <w:rsid w:val="003834BF"/>
    <w:rsid w:val="00386BB2"/>
    <w:rsid w:val="00392278"/>
    <w:rsid w:val="003928AA"/>
    <w:rsid w:val="00394BEF"/>
    <w:rsid w:val="0039610E"/>
    <w:rsid w:val="003B1017"/>
    <w:rsid w:val="003B2950"/>
    <w:rsid w:val="003C0274"/>
    <w:rsid w:val="003C0A76"/>
    <w:rsid w:val="003C22D6"/>
    <w:rsid w:val="003C5244"/>
    <w:rsid w:val="003E3456"/>
    <w:rsid w:val="003F7854"/>
    <w:rsid w:val="004019AF"/>
    <w:rsid w:val="00406432"/>
    <w:rsid w:val="00414A3A"/>
    <w:rsid w:val="00417CDB"/>
    <w:rsid w:val="00420127"/>
    <w:rsid w:val="00424400"/>
    <w:rsid w:val="004260B2"/>
    <w:rsid w:val="00426F60"/>
    <w:rsid w:val="00427583"/>
    <w:rsid w:val="004403E1"/>
    <w:rsid w:val="00440B9F"/>
    <w:rsid w:val="00442DD1"/>
    <w:rsid w:val="00450EF6"/>
    <w:rsid w:val="00461599"/>
    <w:rsid w:val="0046199C"/>
    <w:rsid w:val="00461A69"/>
    <w:rsid w:val="00465CE8"/>
    <w:rsid w:val="004674A6"/>
    <w:rsid w:val="00467F1A"/>
    <w:rsid w:val="00471A19"/>
    <w:rsid w:val="00472E64"/>
    <w:rsid w:val="004765F8"/>
    <w:rsid w:val="00480075"/>
    <w:rsid w:val="00480B29"/>
    <w:rsid w:val="0048133F"/>
    <w:rsid w:val="00484B34"/>
    <w:rsid w:val="004905AD"/>
    <w:rsid w:val="004924B6"/>
    <w:rsid w:val="00494A56"/>
    <w:rsid w:val="004B6480"/>
    <w:rsid w:val="004C5FF6"/>
    <w:rsid w:val="004D0726"/>
    <w:rsid w:val="004D5488"/>
    <w:rsid w:val="004F53E9"/>
    <w:rsid w:val="005046A0"/>
    <w:rsid w:val="00510EF6"/>
    <w:rsid w:val="00512297"/>
    <w:rsid w:val="00512E22"/>
    <w:rsid w:val="00514B3B"/>
    <w:rsid w:val="00514D68"/>
    <w:rsid w:val="0051577E"/>
    <w:rsid w:val="00515C4D"/>
    <w:rsid w:val="005223D7"/>
    <w:rsid w:val="00524449"/>
    <w:rsid w:val="00526F85"/>
    <w:rsid w:val="005316C5"/>
    <w:rsid w:val="00536C80"/>
    <w:rsid w:val="00536D32"/>
    <w:rsid w:val="00537C03"/>
    <w:rsid w:val="00540172"/>
    <w:rsid w:val="00545A56"/>
    <w:rsid w:val="00555A89"/>
    <w:rsid w:val="00560F1E"/>
    <w:rsid w:val="00561054"/>
    <w:rsid w:val="00566938"/>
    <w:rsid w:val="00570B23"/>
    <w:rsid w:val="0057268E"/>
    <w:rsid w:val="00574751"/>
    <w:rsid w:val="005747FE"/>
    <w:rsid w:val="00581828"/>
    <w:rsid w:val="00581F10"/>
    <w:rsid w:val="005835CC"/>
    <w:rsid w:val="00591D4E"/>
    <w:rsid w:val="00592F3C"/>
    <w:rsid w:val="00593883"/>
    <w:rsid w:val="00594D09"/>
    <w:rsid w:val="00597B06"/>
    <w:rsid w:val="005A0716"/>
    <w:rsid w:val="005A1FBD"/>
    <w:rsid w:val="005A42BD"/>
    <w:rsid w:val="005A4652"/>
    <w:rsid w:val="005A75CA"/>
    <w:rsid w:val="005B0DEE"/>
    <w:rsid w:val="005B2B3F"/>
    <w:rsid w:val="005B6239"/>
    <w:rsid w:val="005C0263"/>
    <w:rsid w:val="005C127A"/>
    <w:rsid w:val="005D120C"/>
    <w:rsid w:val="005E14B2"/>
    <w:rsid w:val="005E6492"/>
    <w:rsid w:val="005F38AA"/>
    <w:rsid w:val="005F5797"/>
    <w:rsid w:val="006044EB"/>
    <w:rsid w:val="006045D9"/>
    <w:rsid w:val="0060580C"/>
    <w:rsid w:val="00613676"/>
    <w:rsid w:val="0061446A"/>
    <w:rsid w:val="006244D9"/>
    <w:rsid w:val="006336EC"/>
    <w:rsid w:val="006342FF"/>
    <w:rsid w:val="00634FAC"/>
    <w:rsid w:val="0063693C"/>
    <w:rsid w:val="006456CC"/>
    <w:rsid w:val="00645DBB"/>
    <w:rsid w:val="00646FB4"/>
    <w:rsid w:val="00647CE6"/>
    <w:rsid w:val="00652E6C"/>
    <w:rsid w:val="00654B4A"/>
    <w:rsid w:val="00665EB1"/>
    <w:rsid w:val="00671B9D"/>
    <w:rsid w:val="00671C9F"/>
    <w:rsid w:val="00675498"/>
    <w:rsid w:val="00675979"/>
    <w:rsid w:val="0067680E"/>
    <w:rsid w:val="00677EB6"/>
    <w:rsid w:val="00681410"/>
    <w:rsid w:val="00684D7F"/>
    <w:rsid w:val="00685805"/>
    <w:rsid w:val="00694109"/>
    <w:rsid w:val="006A0B63"/>
    <w:rsid w:val="006A0C3A"/>
    <w:rsid w:val="006A2093"/>
    <w:rsid w:val="006A2528"/>
    <w:rsid w:val="006A3C0B"/>
    <w:rsid w:val="006A4FB6"/>
    <w:rsid w:val="006A5FCC"/>
    <w:rsid w:val="006B0DEF"/>
    <w:rsid w:val="006B14D5"/>
    <w:rsid w:val="006B1CF9"/>
    <w:rsid w:val="006B3390"/>
    <w:rsid w:val="006B3A1A"/>
    <w:rsid w:val="006B5AA8"/>
    <w:rsid w:val="006C604A"/>
    <w:rsid w:val="006C6FE5"/>
    <w:rsid w:val="006D157D"/>
    <w:rsid w:val="006D43A0"/>
    <w:rsid w:val="006D5747"/>
    <w:rsid w:val="006D734D"/>
    <w:rsid w:val="006E1FD6"/>
    <w:rsid w:val="006E2E81"/>
    <w:rsid w:val="006E4BC8"/>
    <w:rsid w:val="006E6534"/>
    <w:rsid w:val="006E74B6"/>
    <w:rsid w:val="00706993"/>
    <w:rsid w:val="00707886"/>
    <w:rsid w:val="00715852"/>
    <w:rsid w:val="00717DD0"/>
    <w:rsid w:val="007232AD"/>
    <w:rsid w:val="00723372"/>
    <w:rsid w:val="00724ACF"/>
    <w:rsid w:val="00732598"/>
    <w:rsid w:val="0073385D"/>
    <w:rsid w:val="00735B0D"/>
    <w:rsid w:val="0074016D"/>
    <w:rsid w:val="00740E97"/>
    <w:rsid w:val="00741EEC"/>
    <w:rsid w:val="007455E3"/>
    <w:rsid w:val="0075116F"/>
    <w:rsid w:val="00751343"/>
    <w:rsid w:val="0075267E"/>
    <w:rsid w:val="00762B3D"/>
    <w:rsid w:val="00763A5D"/>
    <w:rsid w:val="00765899"/>
    <w:rsid w:val="00771352"/>
    <w:rsid w:val="00775AF9"/>
    <w:rsid w:val="0077640A"/>
    <w:rsid w:val="00777FA5"/>
    <w:rsid w:val="00790DE3"/>
    <w:rsid w:val="00794D57"/>
    <w:rsid w:val="0079518E"/>
    <w:rsid w:val="007A371F"/>
    <w:rsid w:val="007A4DB5"/>
    <w:rsid w:val="007B0ABB"/>
    <w:rsid w:val="007B5A7B"/>
    <w:rsid w:val="007C26B8"/>
    <w:rsid w:val="007C5939"/>
    <w:rsid w:val="007D0893"/>
    <w:rsid w:val="007D29AD"/>
    <w:rsid w:val="007D2B39"/>
    <w:rsid w:val="007D3AD5"/>
    <w:rsid w:val="007E5FB1"/>
    <w:rsid w:val="007F09F1"/>
    <w:rsid w:val="007F3692"/>
    <w:rsid w:val="007F4CAA"/>
    <w:rsid w:val="00805C11"/>
    <w:rsid w:val="00814823"/>
    <w:rsid w:val="00820C0B"/>
    <w:rsid w:val="00823675"/>
    <w:rsid w:val="0082446B"/>
    <w:rsid w:val="00831D08"/>
    <w:rsid w:val="00835671"/>
    <w:rsid w:val="008359F1"/>
    <w:rsid w:val="00846DE6"/>
    <w:rsid w:val="0085402F"/>
    <w:rsid w:val="00857475"/>
    <w:rsid w:val="008725BE"/>
    <w:rsid w:val="00874490"/>
    <w:rsid w:val="00880B1E"/>
    <w:rsid w:val="00882824"/>
    <w:rsid w:val="00883B68"/>
    <w:rsid w:val="0088452B"/>
    <w:rsid w:val="0088689D"/>
    <w:rsid w:val="00886F2B"/>
    <w:rsid w:val="00891F35"/>
    <w:rsid w:val="00895554"/>
    <w:rsid w:val="008A25CD"/>
    <w:rsid w:val="008A2F1F"/>
    <w:rsid w:val="008B020C"/>
    <w:rsid w:val="008B7D90"/>
    <w:rsid w:val="008C1A68"/>
    <w:rsid w:val="008C57AD"/>
    <w:rsid w:val="008C6271"/>
    <w:rsid w:val="008D102D"/>
    <w:rsid w:val="008D11F5"/>
    <w:rsid w:val="008D5B92"/>
    <w:rsid w:val="008E1968"/>
    <w:rsid w:val="008E314F"/>
    <w:rsid w:val="008E5DFA"/>
    <w:rsid w:val="008F14AE"/>
    <w:rsid w:val="008F345C"/>
    <w:rsid w:val="008F5585"/>
    <w:rsid w:val="00901939"/>
    <w:rsid w:val="00914170"/>
    <w:rsid w:val="009149C0"/>
    <w:rsid w:val="00914DCF"/>
    <w:rsid w:val="009169EC"/>
    <w:rsid w:val="00921467"/>
    <w:rsid w:val="00923515"/>
    <w:rsid w:val="00925DA3"/>
    <w:rsid w:val="00927685"/>
    <w:rsid w:val="009300D8"/>
    <w:rsid w:val="009321E7"/>
    <w:rsid w:val="00936668"/>
    <w:rsid w:val="009366D1"/>
    <w:rsid w:val="0093769D"/>
    <w:rsid w:val="009467AF"/>
    <w:rsid w:val="00947033"/>
    <w:rsid w:val="00950621"/>
    <w:rsid w:val="009527FB"/>
    <w:rsid w:val="00961602"/>
    <w:rsid w:val="0096164A"/>
    <w:rsid w:val="00962EA3"/>
    <w:rsid w:val="00963CE8"/>
    <w:rsid w:val="009653A9"/>
    <w:rsid w:val="00974EAD"/>
    <w:rsid w:val="00976566"/>
    <w:rsid w:val="00980C1B"/>
    <w:rsid w:val="009823B0"/>
    <w:rsid w:val="0098525F"/>
    <w:rsid w:val="00993234"/>
    <w:rsid w:val="00995F45"/>
    <w:rsid w:val="009A0D6D"/>
    <w:rsid w:val="009A4414"/>
    <w:rsid w:val="009A7B32"/>
    <w:rsid w:val="009B3D85"/>
    <w:rsid w:val="009B405A"/>
    <w:rsid w:val="009B5F19"/>
    <w:rsid w:val="009C066D"/>
    <w:rsid w:val="009C4D46"/>
    <w:rsid w:val="009D578A"/>
    <w:rsid w:val="009E0BE9"/>
    <w:rsid w:val="009E12D5"/>
    <w:rsid w:val="009E281D"/>
    <w:rsid w:val="009E6B63"/>
    <w:rsid w:val="009F222A"/>
    <w:rsid w:val="009F3244"/>
    <w:rsid w:val="009F7C58"/>
    <w:rsid w:val="00A01C47"/>
    <w:rsid w:val="00A059EE"/>
    <w:rsid w:val="00A10485"/>
    <w:rsid w:val="00A10BB7"/>
    <w:rsid w:val="00A12BC8"/>
    <w:rsid w:val="00A16C41"/>
    <w:rsid w:val="00A20665"/>
    <w:rsid w:val="00A20DFA"/>
    <w:rsid w:val="00A23F9A"/>
    <w:rsid w:val="00A26E86"/>
    <w:rsid w:val="00A272E4"/>
    <w:rsid w:val="00A3097F"/>
    <w:rsid w:val="00A37814"/>
    <w:rsid w:val="00A403BF"/>
    <w:rsid w:val="00A40F95"/>
    <w:rsid w:val="00A4685A"/>
    <w:rsid w:val="00A47B48"/>
    <w:rsid w:val="00A50F31"/>
    <w:rsid w:val="00A579BE"/>
    <w:rsid w:val="00A57BA1"/>
    <w:rsid w:val="00A60AE8"/>
    <w:rsid w:val="00A638CC"/>
    <w:rsid w:val="00A642D3"/>
    <w:rsid w:val="00A7035C"/>
    <w:rsid w:val="00A747A8"/>
    <w:rsid w:val="00A82F78"/>
    <w:rsid w:val="00A874DF"/>
    <w:rsid w:val="00A91184"/>
    <w:rsid w:val="00A91397"/>
    <w:rsid w:val="00A924EB"/>
    <w:rsid w:val="00A97259"/>
    <w:rsid w:val="00AA056B"/>
    <w:rsid w:val="00AA134D"/>
    <w:rsid w:val="00AA1575"/>
    <w:rsid w:val="00AA1A39"/>
    <w:rsid w:val="00AA6C83"/>
    <w:rsid w:val="00AB7C51"/>
    <w:rsid w:val="00AB7EC6"/>
    <w:rsid w:val="00AC0845"/>
    <w:rsid w:val="00AC2AC9"/>
    <w:rsid w:val="00AC4BAD"/>
    <w:rsid w:val="00AC722A"/>
    <w:rsid w:val="00AC726F"/>
    <w:rsid w:val="00AD5666"/>
    <w:rsid w:val="00AE0B58"/>
    <w:rsid w:val="00AF4A4C"/>
    <w:rsid w:val="00B01A5A"/>
    <w:rsid w:val="00B02BF9"/>
    <w:rsid w:val="00B0742C"/>
    <w:rsid w:val="00B13381"/>
    <w:rsid w:val="00B16E76"/>
    <w:rsid w:val="00B17741"/>
    <w:rsid w:val="00B31688"/>
    <w:rsid w:val="00B31DFD"/>
    <w:rsid w:val="00B32B24"/>
    <w:rsid w:val="00B35EE4"/>
    <w:rsid w:val="00B430AE"/>
    <w:rsid w:val="00B52C7A"/>
    <w:rsid w:val="00B53746"/>
    <w:rsid w:val="00B56D66"/>
    <w:rsid w:val="00B57940"/>
    <w:rsid w:val="00B6228F"/>
    <w:rsid w:val="00B6300E"/>
    <w:rsid w:val="00B66A16"/>
    <w:rsid w:val="00B67152"/>
    <w:rsid w:val="00B73EB6"/>
    <w:rsid w:val="00B73EC7"/>
    <w:rsid w:val="00B74EFF"/>
    <w:rsid w:val="00B76B9C"/>
    <w:rsid w:val="00B77214"/>
    <w:rsid w:val="00B82E2B"/>
    <w:rsid w:val="00B903A7"/>
    <w:rsid w:val="00B921FF"/>
    <w:rsid w:val="00B924D2"/>
    <w:rsid w:val="00B944AA"/>
    <w:rsid w:val="00B9479F"/>
    <w:rsid w:val="00B94FBD"/>
    <w:rsid w:val="00BA206C"/>
    <w:rsid w:val="00BB2BC4"/>
    <w:rsid w:val="00BB2F3D"/>
    <w:rsid w:val="00BB40C8"/>
    <w:rsid w:val="00BB5DDA"/>
    <w:rsid w:val="00BB5E33"/>
    <w:rsid w:val="00BB6830"/>
    <w:rsid w:val="00BB6C88"/>
    <w:rsid w:val="00BB77F1"/>
    <w:rsid w:val="00BC609D"/>
    <w:rsid w:val="00BC74BE"/>
    <w:rsid w:val="00BD1890"/>
    <w:rsid w:val="00BD575D"/>
    <w:rsid w:val="00BD65E0"/>
    <w:rsid w:val="00BD74FB"/>
    <w:rsid w:val="00BE2F1B"/>
    <w:rsid w:val="00BE51D3"/>
    <w:rsid w:val="00C0138A"/>
    <w:rsid w:val="00C0304C"/>
    <w:rsid w:val="00C10A25"/>
    <w:rsid w:val="00C13B2F"/>
    <w:rsid w:val="00C214C0"/>
    <w:rsid w:val="00C27E37"/>
    <w:rsid w:val="00C33CC8"/>
    <w:rsid w:val="00C33E7D"/>
    <w:rsid w:val="00C3414B"/>
    <w:rsid w:val="00C4293C"/>
    <w:rsid w:val="00C432BA"/>
    <w:rsid w:val="00C43C2B"/>
    <w:rsid w:val="00C50319"/>
    <w:rsid w:val="00C53F71"/>
    <w:rsid w:val="00C55729"/>
    <w:rsid w:val="00C574D9"/>
    <w:rsid w:val="00C656A4"/>
    <w:rsid w:val="00C703ED"/>
    <w:rsid w:val="00C71D74"/>
    <w:rsid w:val="00C7213F"/>
    <w:rsid w:val="00C76069"/>
    <w:rsid w:val="00C76A7F"/>
    <w:rsid w:val="00C77267"/>
    <w:rsid w:val="00C7775E"/>
    <w:rsid w:val="00C80418"/>
    <w:rsid w:val="00C92415"/>
    <w:rsid w:val="00C93112"/>
    <w:rsid w:val="00C94B91"/>
    <w:rsid w:val="00CA0266"/>
    <w:rsid w:val="00CA28E6"/>
    <w:rsid w:val="00CA33AC"/>
    <w:rsid w:val="00CB1C31"/>
    <w:rsid w:val="00CB212F"/>
    <w:rsid w:val="00CB294D"/>
    <w:rsid w:val="00CB2BD0"/>
    <w:rsid w:val="00CB6BDD"/>
    <w:rsid w:val="00CC2286"/>
    <w:rsid w:val="00CC7EC3"/>
    <w:rsid w:val="00CD24A6"/>
    <w:rsid w:val="00CD3D3D"/>
    <w:rsid w:val="00CD4008"/>
    <w:rsid w:val="00CD7356"/>
    <w:rsid w:val="00CF417F"/>
    <w:rsid w:val="00CF59E3"/>
    <w:rsid w:val="00CF751C"/>
    <w:rsid w:val="00D03091"/>
    <w:rsid w:val="00D03365"/>
    <w:rsid w:val="00D1452C"/>
    <w:rsid w:val="00D16720"/>
    <w:rsid w:val="00D17AE4"/>
    <w:rsid w:val="00D257C6"/>
    <w:rsid w:val="00D264A8"/>
    <w:rsid w:val="00D26E42"/>
    <w:rsid w:val="00D30026"/>
    <w:rsid w:val="00D33D84"/>
    <w:rsid w:val="00D33E83"/>
    <w:rsid w:val="00D340BB"/>
    <w:rsid w:val="00D3457A"/>
    <w:rsid w:val="00D42324"/>
    <w:rsid w:val="00D47624"/>
    <w:rsid w:val="00D53252"/>
    <w:rsid w:val="00D5589C"/>
    <w:rsid w:val="00D6422C"/>
    <w:rsid w:val="00D6432C"/>
    <w:rsid w:val="00D66168"/>
    <w:rsid w:val="00D704D2"/>
    <w:rsid w:val="00D81711"/>
    <w:rsid w:val="00D87A9C"/>
    <w:rsid w:val="00D919BF"/>
    <w:rsid w:val="00D94DB5"/>
    <w:rsid w:val="00D95F95"/>
    <w:rsid w:val="00D96C40"/>
    <w:rsid w:val="00DA1856"/>
    <w:rsid w:val="00DB0EF4"/>
    <w:rsid w:val="00DB2C87"/>
    <w:rsid w:val="00DB5A25"/>
    <w:rsid w:val="00DC09DC"/>
    <w:rsid w:val="00DC165B"/>
    <w:rsid w:val="00DC277B"/>
    <w:rsid w:val="00DC2EB5"/>
    <w:rsid w:val="00DC4B3B"/>
    <w:rsid w:val="00DC56EF"/>
    <w:rsid w:val="00DD06AB"/>
    <w:rsid w:val="00DD4501"/>
    <w:rsid w:val="00DE0D87"/>
    <w:rsid w:val="00DE303F"/>
    <w:rsid w:val="00DE5594"/>
    <w:rsid w:val="00DE5599"/>
    <w:rsid w:val="00DE5B1E"/>
    <w:rsid w:val="00DE6DD6"/>
    <w:rsid w:val="00DE7190"/>
    <w:rsid w:val="00DF0719"/>
    <w:rsid w:val="00DF6130"/>
    <w:rsid w:val="00DF6199"/>
    <w:rsid w:val="00E02964"/>
    <w:rsid w:val="00E111EA"/>
    <w:rsid w:val="00E1238F"/>
    <w:rsid w:val="00E13482"/>
    <w:rsid w:val="00E20966"/>
    <w:rsid w:val="00E20E13"/>
    <w:rsid w:val="00E21D9E"/>
    <w:rsid w:val="00E21E96"/>
    <w:rsid w:val="00E339C4"/>
    <w:rsid w:val="00E33A3E"/>
    <w:rsid w:val="00E35489"/>
    <w:rsid w:val="00E5086D"/>
    <w:rsid w:val="00E54D9E"/>
    <w:rsid w:val="00E602BA"/>
    <w:rsid w:val="00E61201"/>
    <w:rsid w:val="00E65401"/>
    <w:rsid w:val="00E8037A"/>
    <w:rsid w:val="00E83095"/>
    <w:rsid w:val="00E83316"/>
    <w:rsid w:val="00E84297"/>
    <w:rsid w:val="00E84850"/>
    <w:rsid w:val="00E85849"/>
    <w:rsid w:val="00E8652E"/>
    <w:rsid w:val="00E917B9"/>
    <w:rsid w:val="00E919D4"/>
    <w:rsid w:val="00E9265D"/>
    <w:rsid w:val="00E9289F"/>
    <w:rsid w:val="00E953B8"/>
    <w:rsid w:val="00EA16C4"/>
    <w:rsid w:val="00EB061F"/>
    <w:rsid w:val="00EB1613"/>
    <w:rsid w:val="00EC0D6B"/>
    <w:rsid w:val="00EC64A5"/>
    <w:rsid w:val="00ED06F9"/>
    <w:rsid w:val="00ED274F"/>
    <w:rsid w:val="00EE30F3"/>
    <w:rsid w:val="00EE3C74"/>
    <w:rsid w:val="00EF04B4"/>
    <w:rsid w:val="00EF46BB"/>
    <w:rsid w:val="00F01D36"/>
    <w:rsid w:val="00F03AF0"/>
    <w:rsid w:val="00F068E0"/>
    <w:rsid w:val="00F14682"/>
    <w:rsid w:val="00F14D46"/>
    <w:rsid w:val="00F14E4F"/>
    <w:rsid w:val="00F169E4"/>
    <w:rsid w:val="00F2050C"/>
    <w:rsid w:val="00F2474D"/>
    <w:rsid w:val="00F27BFF"/>
    <w:rsid w:val="00F30773"/>
    <w:rsid w:val="00F3564C"/>
    <w:rsid w:val="00F40B41"/>
    <w:rsid w:val="00F41BCB"/>
    <w:rsid w:val="00F422F2"/>
    <w:rsid w:val="00F54C17"/>
    <w:rsid w:val="00F54FB4"/>
    <w:rsid w:val="00F65EB9"/>
    <w:rsid w:val="00F66D97"/>
    <w:rsid w:val="00F70326"/>
    <w:rsid w:val="00F70ADA"/>
    <w:rsid w:val="00F7301A"/>
    <w:rsid w:val="00F82573"/>
    <w:rsid w:val="00F83A6D"/>
    <w:rsid w:val="00F85228"/>
    <w:rsid w:val="00F85504"/>
    <w:rsid w:val="00F858B9"/>
    <w:rsid w:val="00F87050"/>
    <w:rsid w:val="00F8756A"/>
    <w:rsid w:val="00F941FB"/>
    <w:rsid w:val="00F94FB0"/>
    <w:rsid w:val="00F958EB"/>
    <w:rsid w:val="00F96211"/>
    <w:rsid w:val="00FA3814"/>
    <w:rsid w:val="00FA3EBA"/>
    <w:rsid w:val="00FA4F50"/>
    <w:rsid w:val="00FA63A0"/>
    <w:rsid w:val="00FA65AE"/>
    <w:rsid w:val="00FB09BC"/>
    <w:rsid w:val="00FB285B"/>
    <w:rsid w:val="00FB4743"/>
    <w:rsid w:val="00FB676E"/>
    <w:rsid w:val="00FB6833"/>
    <w:rsid w:val="00FC2C50"/>
    <w:rsid w:val="00FC36C7"/>
    <w:rsid w:val="00FC78CA"/>
    <w:rsid w:val="00FD006A"/>
    <w:rsid w:val="00FD04A0"/>
    <w:rsid w:val="00FD071A"/>
    <w:rsid w:val="00FD1B2B"/>
    <w:rsid w:val="00FD2FA9"/>
    <w:rsid w:val="00FD620A"/>
    <w:rsid w:val="00FE4D81"/>
    <w:rsid w:val="00FF243A"/>
    <w:rsid w:val="00FF3FC4"/>
    <w:rsid w:val="00FF44A5"/>
    <w:rsid w:val="00FF4BA9"/>
    <w:rsid w:val="1266E0AF"/>
    <w:rsid w:val="1B6B0C3E"/>
    <w:rsid w:val="1E4AA6A5"/>
    <w:rsid w:val="1E728C5B"/>
    <w:rsid w:val="28E195F6"/>
    <w:rsid w:val="380BB156"/>
    <w:rsid w:val="3E6445B7"/>
    <w:rsid w:val="40001618"/>
    <w:rsid w:val="4239B65E"/>
    <w:rsid w:val="468E9B78"/>
    <w:rsid w:val="5AD019E7"/>
    <w:rsid w:val="64C54AC7"/>
    <w:rsid w:val="689B53DC"/>
    <w:rsid w:val="708D3D64"/>
    <w:rsid w:val="71AEEBEF"/>
    <w:rsid w:val="73432B3E"/>
    <w:rsid w:val="7F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F69E6"/>
  <w15:docId w15:val="{018718E2-EAC3-43EA-B525-99B44137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customStyle="1" w:styleId="Level3CharChar">
    <w:name w:val="Level 3 Char Char"/>
    <w:basedOn w:val="DefaultParagraphFont"/>
    <w:link w:val="Level3"/>
    <w:locked/>
    <w:rsid w:val="00F85228"/>
    <w:rPr>
      <w:rFonts w:asciiTheme="majorHAnsi" w:hAnsiTheme="majorHAnsi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F85228"/>
    <w:pPr>
      <w:tabs>
        <w:tab w:val="right" w:leader="dot" w:pos="8630"/>
      </w:tabs>
      <w:spacing w:after="0"/>
      <w:ind w:left="400"/>
    </w:pPr>
    <w:rPr>
      <w:rFonts w:asciiTheme="majorHAnsi" w:hAnsiTheme="majorHAnsi" w:cs="Times New Roman"/>
      <w:i/>
      <w:iCs/>
    </w:rPr>
  </w:style>
  <w:style w:type="paragraph" w:customStyle="1" w:styleId="TOCTitle">
    <w:name w:val="TOC Title"/>
    <w:basedOn w:val="Normal"/>
    <w:qFormat/>
    <w:rsid w:val="00F85228"/>
    <w:pPr>
      <w:spacing w:after="240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Level1Char">
    <w:name w:val="Level 1 Char"/>
    <w:basedOn w:val="DefaultParagraphFont"/>
    <w:link w:val="Level1"/>
    <w:locked/>
    <w:rsid w:val="00F85228"/>
    <w:rPr>
      <w:rFonts w:asciiTheme="majorHAnsi" w:hAnsiTheme="majorHAnsi" w:cs="Times New Roman"/>
      <w:b/>
      <w:bCs/>
      <w:caps/>
    </w:rPr>
  </w:style>
  <w:style w:type="paragraph" w:customStyle="1" w:styleId="Level1">
    <w:name w:val="Level 1"/>
    <w:basedOn w:val="TOC1"/>
    <w:link w:val="Level1Char"/>
    <w:qFormat/>
    <w:rsid w:val="00F85228"/>
    <w:pPr>
      <w:tabs>
        <w:tab w:val="right" w:leader="dot" w:pos="8630"/>
      </w:tabs>
      <w:spacing w:before="120" w:after="120"/>
    </w:pPr>
    <w:rPr>
      <w:rFonts w:asciiTheme="majorHAnsi" w:hAnsiTheme="majorHAnsi" w:cs="Times New Roman"/>
      <w:b/>
      <w:bCs/>
      <w:caps/>
    </w:rPr>
  </w:style>
  <w:style w:type="character" w:customStyle="1" w:styleId="Level2Char">
    <w:name w:val="Level 2 Char"/>
    <w:basedOn w:val="DefaultParagraphFont"/>
    <w:link w:val="Level2"/>
    <w:locked/>
    <w:rsid w:val="00F85228"/>
    <w:rPr>
      <w:rFonts w:asciiTheme="majorHAnsi" w:hAnsiTheme="majorHAnsi" w:cs="Times New Roman"/>
      <w:smallCaps/>
      <w:color w:val="000000"/>
    </w:rPr>
  </w:style>
  <w:style w:type="paragraph" w:customStyle="1" w:styleId="Level2">
    <w:name w:val="Level 2"/>
    <w:basedOn w:val="TOC2"/>
    <w:link w:val="Level2Char"/>
    <w:qFormat/>
    <w:rsid w:val="00F85228"/>
    <w:pPr>
      <w:tabs>
        <w:tab w:val="right" w:leader="dot" w:pos="8630"/>
      </w:tabs>
      <w:spacing w:after="0"/>
      <w:ind w:left="200"/>
    </w:pPr>
    <w:rPr>
      <w:rFonts w:asciiTheme="majorHAnsi" w:hAnsiTheme="majorHAnsi" w:cs="Times New Roman"/>
      <w:smallCaps/>
      <w:color w:val="00000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522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F8522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8522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94F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5DBB"/>
    <w:rPr>
      <w:color w:val="605E5C"/>
      <w:shd w:val="clear" w:color="auto" w:fill="E1DFDD"/>
    </w:rPr>
  </w:style>
  <w:style w:type="character" w:customStyle="1" w:styleId="inline-indexed-term">
    <w:name w:val="inline-indexed-term"/>
    <w:basedOn w:val="DefaultParagraphFont"/>
    <w:rsid w:val="009D578A"/>
  </w:style>
  <w:style w:type="character" w:customStyle="1" w:styleId="hgkelc">
    <w:name w:val="hgkelc"/>
    <w:basedOn w:val="DefaultParagraphFont"/>
    <w:rsid w:val="00C2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image" Target="media/image7.png"/><Relationship Id="rId7" Type="http://schemas.openxmlformats.org/officeDocument/2006/relationships/image" Target="media/image17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9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8.png"/><Relationship Id="rId5" Type="http://schemas.openxmlformats.org/officeDocument/2006/relationships/image" Target="media/image5.png"/><Relationship Id="rId10" Type="http://schemas.openxmlformats.org/officeDocument/2006/relationships/image" Target="media/image17.png"/><Relationship Id="rId4" Type="http://schemas.openxmlformats.org/officeDocument/2006/relationships/image" Target="media/image4.svg"/><Relationship Id="rId9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dit.Ayalew\Downloads\tf01773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8E93EFC6344B9EBDF83401D1536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CDF0-057C-4F37-9C03-CE1E1C04E419}"/>
      </w:docPartPr>
      <w:docPartBody>
        <w:p w:rsidR="00100ED5" w:rsidRDefault="00C10A25" w:rsidP="00C10A25">
          <w:pPr>
            <w:pStyle w:val="F68E93EFC6344B9EBDF83401D1536C70"/>
          </w:pPr>
          <w:r>
            <w:rPr>
              <w:rStyle w:val="level1char"/>
              <w:sz w:val="20"/>
              <w:szCs w:val="20"/>
            </w:rPr>
            <w:t>Chapter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25"/>
    <w:rsid w:val="00100ED5"/>
    <w:rsid w:val="004265C9"/>
    <w:rsid w:val="00434766"/>
    <w:rsid w:val="007E5872"/>
    <w:rsid w:val="009A38DE"/>
    <w:rsid w:val="009E05B9"/>
    <w:rsid w:val="00AB07FE"/>
    <w:rsid w:val="00B46CDC"/>
    <w:rsid w:val="00C10A25"/>
    <w:rsid w:val="00DF7889"/>
    <w:rsid w:val="00F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0D11A657A4AE49219F5E6E78F4E1D">
    <w:name w:val="5460D11A657A4AE49219F5E6E78F4E1D"/>
  </w:style>
  <w:style w:type="character" w:customStyle="1" w:styleId="level1char">
    <w:name w:val="level1char"/>
    <w:basedOn w:val="DefaultParagraphFont"/>
    <w:rsid w:val="00C10A25"/>
  </w:style>
  <w:style w:type="paragraph" w:customStyle="1" w:styleId="F68E93EFC6344B9EBDF83401D1536C70">
    <w:name w:val="F68E93EFC6344B9EBDF83401D1536C70"/>
    <w:rsid w:val="00C10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5A2384954164EB7A766320453A585" ma:contentTypeVersion="4" ma:contentTypeDescription="Create a new document." ma:contentTypeScope="" ma:versionID="91ca260d0063204ac9cbdcb3040b874d">
  <xsd:schema xmlns:xsd="http://www.w3.org/2001/XMLSchema" xmlns:xs="http://www.w3.org/2001/XMLSchema" xmlns:p="http://schemas.microsoft.com/office/2006/metadata/properties" xmlns:ns2="64a820d0-4b78-4c01-92fd-e8c1d8c82fbd" targetNamespace="http://schemas.microsoft.com/office/2006/metadata/properties" ma:root="true" ma:fieldsID="db342eb0c62d07ef039b0eddcfa2a83b" ns2:_="">
    <xsd:import namespace="64a820d0-4b78-4c01-92fd-e8c1d8c82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20d0-4b78-4c01-92fd-e8c1d8c82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E001C-DEC1-4BF5-967D-E2B9F9567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820d0-4b78-4c01-92fd-e8c1d8c82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227458-0030-47E5-902A-A5F4183EF1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9AB39-7ED0-4D06-B3D6-F97A6E4A88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tf01773058_win32</Template>
  <TotalTime>32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Analytics (SCM – 651) 
Homework 1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(SCM – 651) 
Homework 1</dc:title>
  <dc:subject>Name: Yodit Ayalew
NetID: yyayalew
SUID: 773636611
Email: yyayalew@syr.edu
Course: IST 782 Applied Data Science Portfolio Milestone
Repository: https://github.com/yoditayalew/ADS-Portfolio-Milestone.git
Winter 2022</dc:subject>
  <dc:creator>Ayalew, Yodit (CTR)</dc:creator>
  <cp:keywords/>
  <cp:lastModifiedBy>Yodit Ayalew</cp:lastModifiedBy>
  <cp:revision>2</cp:revision>
  <cp:lastPrinted>2022-02-13T00:14:00Z</cp:lastPrinted>
  <dcterms:created xsi:type="dcterms:W3CDTF">2022-02-13T00:56:00Z</dcterms:created>
  <dcterms:modified xsi:type="dcterms:W3CDTF">2022-02-13T00:56:00Z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0x010100B025A2384954164EB7A766320453A585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